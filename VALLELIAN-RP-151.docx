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024D" w14:textId="215AAEB5" w:rsidR="00052D80" w:rsidRPr="00081E10" w:rsidRDefault="00000000" w:rsidP="00C828DE">
      <w:pPr>
        <w:pStyle w:val="Titreprincipal"/>
      </w:pPr>
      <w:sdt>
        <w:sdtPr>
          <w:alias w:val="Titre "/>
          <w:tag w:val=""/>
          <w:id w:val="-534197945"/>
          <w:placeholder>
            <w:docPart w:val="00D954B691BD4AF49DF6284CE3EB5F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450AE" w:rsidRPr="00F450AE">
            <w:t>151 / Intégrer des éléments de base de données dans des applications Web</w:t>
          </w:r>
        </w:sdtContent>
      </w:sdt>
    </w:p>
    <w:p w14:paraId="61590CCD" w14:textId="77777777" w:rsidR="00251E64" w:rsidRPr="00E008EE" w:rsidRDefault="003C65FC" w:rsidP="00C828DE">
      <w:pPr>
        <w:pStyle w:val="Titresecondaire"/>
      </w:pPr>
      <w:r>
        <w:t>Rapport personnel</w:t>
      </w:r>
    </w:p>
    <w:p w14:paraId="304D0398" w14:textId="77777777" w:rsidR="001C681D" w:rsidRPr="00C828DE" w:rsidRDefault="001C681D" w:rsidP="00C828DE"/>
    <w:p w14:paraId="158FA002" w14:textId="77777777" w:rsidR="001C681D" w:rsidRPr="00AF4FBC" w:rsidRDefault="00BE72AA" w:rsidP="00813F04">
      <w:pPr>
        <w:pStyle w:val="Titreversion0"/>
      </w:pPr>
      <w:r>
        <w:t xml:space="preserve">Date de création : </w:t>
      </w:r>
      <w:r w:rsidR="00AE2FE4">
        <w:fldChar w:fldCharType="begin"/>
      </w:r>
      <w:r w:rsidR="00AE2FE4">
        <w:instrText xml:space="preserve"> CREATEDATE  \@ "dd.MM.yyyy"  \* MERGEFORMAT </w:instrText>
      </w:r>
      <w:r w:rsidR="00AE2FE4">
        <w:fldChar w:fldCharType="separate"/>
      </w:r>
      <w:r w:rsidR="00F450AE">
        <w:rPr>
          <w:noProof/>
        </w:rPr>
        <w:t>09.02.2024</w:t>
      </w:r>
      <w:r w:rsidR="00AE2FE4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r>
        <w:t>jj.mm.aaaa</w:t>
      </w:r>
    </w:p>
    <w:p w14:paraId="41FA32A3" w14:textId="044F7079" w:rsidR="001C681D" w:rsidRPr="00813F04" w:rsidRDefault="00000000" w:rsidP="00813F04">
      <w:pPr>
        <w:pStyle w:val="Pauteur"/>
      </w:pPr>
      <w:sdt>
        <w:sdtPr>
          <w:alias w:val="Auteur "/>
          <w:tag w:val=""/>
          <w:id w:val="1331177949"/>
          <w:placeholder>
            <w:docPart w:val="0D6DD9CBB8D04DD2A4EEF1163F9933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41FDB">
            <w:t>Vallélian Enzo</w:t>
          </w:r>
        </w:sdtContent>
      </w:sdt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505"/>
        <w:gridCol w:w="2471"/>
      </w:tblGrid>
      <w:tr w:rsidR="008E45AD" w:rsidRPr="00AF4FBC" w14:paraId="7F8C79EC" w14:textId="77777777" w:rsidTr="001F5B69">
        <w:tc>
          <w:tcPr>
            <w:tcW w:w="5094" w:type="dxa"/>
            <w:vAlign w:val="center"/>
          </w:tcPr>
          <w:p w14:paraId="36755CC0" w14:textId="77777777" w:rsidR="008E45AD" w:rsidRDefault="008E45AD" w:rsidP="003C65FC">
            <w:r>
              <w:rPr>
                <w:noProof/>
                <w:lang w:eastAsia="fr-CH"/>
              </w:rPr>
              <w:drawing>
                <wp:inline distT="0" distB="0" distL="0" distR="0" wp14:anchorId="21BCFD7C" wp14:editId="6A553B69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4F73FACE" w14:textId="77777777" w:rsidR="008E45AD" w:rsidRPr="009B4C51" w:rsidRDefault="008E45AD" w:rsidP="00207E56"/>
        </w:tc>
        <w:tc>
          <w:tcPr>
            <w:tcW w:w="2670" w:type="dxa"/>
            <w:vAlign w:val="center"/>
          </w:tcPr>
          <w:p w14:paraId="2F698E7F" w14:textId="77777777" w:rsidR="008E45AD" w:rsidRPr="00AF4FBC" w:rsidRDefault="008E45AD" w:rsidP="00207E56">
            <w:r w:rsidRPr="009B4C51">
              <w:t>Module</w:t>
            </w:r>
            <w:r w:rsidRPr="00AF4FBC">
              <w:t xml:space="preserve"> du </w:t>
            </w:r>
            <w:r w:rsidR="003D6FD8">
              <w:fldChar w:fldCharType="begin"/>
            </w:r>
            <w:r w:rsidR="003D6FD8">
              <w:instrText xml:space="preserve"> CREATEDATE  \@ "dd.MM.yyyy"  \* MERGEFORMAT </w:instrText>
            </w:r>
            <w:r w:rsidR="003D6FD8">
              <w:fldChar w:fldCharType="separate"/>
            </w:r>
            <w:r w:rsidR="00F450AE">
              <w:rPr>
                <w:noProof/>
              </w:rPr>
              <w:t>09.02.2024</w:t>
            </w:r>
            <w:r w:rsidR="003D6FD8">
              <w:fldChar w:fldCharType="end"/>
            </w:r>
            <w:r w:rsidRPr="00AF4FBC">
              <w:t xml:space="preserve"> au jj.mm.aaaa</w:t>
            </w:r>
          </w:p>
        </w:tc>
      </w:tr>
    </w:tbl>
    <w:p w14:paraId="4B2E4021" w14:textId="77777777" w:rsidR="001C681D" w:rsidRDefault="001C681D" w:rsidP="00C828DE"/>
    <w:p w14:paraId="485F1352" w14:textId="77777777" w:rsidR="00DD09EB" w:rsidRDefault="00424D6F">
      <w:r>
        <w:br w:type="page"/>
      </w:r>
    </w:p>
    <w:p w14:paraId="027508C2" w14:textId="77777777" w:rsidR="00DD09EB" w:rsidRDefault="00DD09EB"/>
    <w:p w14:paraId="5EDDB764" w14:textId="77777777" w:rsidR="00DD09EB" w:rsidRDefault="00DD09EB">
      <w:pPr>
        <w:sectPr w:rsidR="00DD09EB" w:rsidSect="00DD09EB">
          <w:footerReference w:type="default" r:id="rId9"/>
          <w:type w:val="continuous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1F497D" w:themeColor="text2"/>
            <w:bottom w:val="single" w:sz="12" w:space="24" w:color="1F497D" w:themeColor="text2"/>
          </w:pgBorders>
          <w:cols w:space="708"/>
          <w:titlePg/>
          <w:docGrid w:linePitch="360"/>
        </w:sectPr>
      </w:pPr>
    </w:p>
    <w:p w14:paraId="7AD16B04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4F037AAE" w14:textId="77777777" w:rsidR="00DD09EB" w:rsidRDefault="00611F2A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63779231" w:history="1">
        <w:r w:rsidR="00DD09EB" w:rsidRPr="0048145C">
          <w:rPr>
            <w:rStyle w:val="Lienhypertexte"/>
          </w:rPr>
          <w:t>1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Introduction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_Toc63779231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5386335C" w14:textId="77777777" w:rsidR="00DD09EB" w:rsidRDefault="00000000">
      <w:pPr>
        <w:pStyle w:val="TM2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63779232" w:history="1">
        <w:r w:rsidR="00DD09EB" w:rsidRPr="0048145C">
          <w:rPr>
            <w:rStyle w:val="Lienhypertexte"/>
          </w:rPr>
          <w:t>1.1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Objectif du module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_Toc63779232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5E6D3B91" w14:textId="77777777" w:rsidR="00DD09EB" w:rsidRDefault="00000000">
      <w:pPr>
        <w:pStyle w:val="TM2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63779233" w:history="1">
        <w:r w:rsidR="00DD09EB" w:rsidRPr="0048145C">
          <w:rPr>
            <w:rStyle w:val="Lienhypertexte"/>
          </w:rPr>
          <w:t>1.2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Enjeux dans le métier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_Toc63779233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1F932024" w14:textId="77777777" w:rsidR="00DD09EB" w:rsidRDefault="00000000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63779234" w:history="1">
        <w:r w:rsidR="00DD09EB" w:rsidRPr="0048145C">
          <w:rPr>
            <w:rStyle w:val="Lienhypertexte"/>
          </w:rPr>
          <w:t>2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Conclusion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_Toc63779234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6A44BF38" w14:textId="77777777" w:rsidR="00DD09EB" w:rsidRDefault="00000000">
      <w:pPr>
        <w:pStyle w:val="TM2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63779235" w:history="1">
        <w:r w:rsidR="00DD09EB" w:rsidRPr="0048145C">
          <w:rPr>
            <w:rStyle w:val="Lienhypertexte"/>
          </w:rPr>
          <w:t>2.1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Ce que j’ai appris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_Toc63779235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6A68C5BF" w14:textId="77777777" w:rsidR="00DD09EB" w:rsidRDefault="00000000">
      <w:pPr>
        <w:pStyle w:val="TM2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63779236" w:history="1">
        <w:r w:rsidR="00DD09EB" w:rsidRPr="0048145C">
          <w:rPr>
            <w:rStyle w:val="Lienhypertexte"/>
          </w:rPr>
          <w:t>2.2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Ce que j’ai aimé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_Toc63779236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50771AA2" w14:textId="77777777" w:rsidR="00DD09EB" w:rsidRDefault="00000000">
      <w:pPr>
        <w:pStyle w:val="TM2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63779237" w:history="1">
        <w:r w:rsidR="00DD09EB" w:rsidRPr="0048145C">
          <w:rPr>
            <w:rStyle w:val="Lienhypertexte"/>
          </w:rPr>
          <w:t>2.3</w:t>
        </w:r>
        <w:r w:rsidR="00DD09EB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DD09EB" w:rsidRPr="0048145C">
          <w:rPr>
            <w:rStyle w:val="Lienhypertexte"/>
          </w:rPr>
          <w:t>Ce que j’ai moins aimé</w:t>
        </w:r>
        <w:r w:rsidR="00DD09EB">
          <w:rPr>
            <w:webHidden/>
          </w:rPr>
          <w:tab/>
        </w:r>
        <w:r w:rsidR="00DD09EB">
          <w:rPr>
            <w:webHidden/>
          </w:rPr>
          <w:fldChar w:fldCharType="begin"/>
        </w:r>
        <w:r w:rsidR="00DD09EB">
          <w:rPr>
            <w:webHidden/>
          </w:rPr>
          <w:instrText xml:space="preserve"> PAGEREF _Toc63779237 \h </w:instrText>
        </w:r>
        <w:r w:rsidR="00DD09EB">
          <w:rPr>
            <w:webHidden/>
          </w:rPr>
        </w:r>
        <w:r w:rsidR="00DD09EB">
          <w:rPr>
            <w:webHidden/>
          </w:rPr>
          <w:fldChar w:fldCharType="separate"/>
        </w:r>
        <w:r w:rsidR="00DD09EB">
          <w:rPr>
            <w:webHidden/>
          </w:rPr>
          <w:t>4</w:t>
        </w:r>
        <w:r w:rsidR="00DD09EB">
          <w:rPr>
            <w:webHidden/>
          </w:rPr>
          <w:fldChar w:fldCharType="end"/>
        </w:r>
      </w:hyperlink>
    </w:p>
    <w:p w14:paraId="0445A86C" w14:textId="77777777" w:rsidR="00DB45DD" w:rsidRDefault="00611F2A" w:rsidP="00AF4FBC">
      <w:pPr>
        <w:pStyle w:val="TxtJustifi"/>
        <w:sectPr w:rsidR="00DB45DD" w:rsidSect="00DD09EB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1F497D" w:themeColor="text2"/>
            <w:bottom w:val="single" w:sz="12" w:space="24" w:color="1F497D" w:themeColor="text2"/>
          </w:pgBorders>
          <w:pgNumType w:fmt="upperRoman"/>
          <w:cols w:space="708"/>
          <w:docGrid w:linePitch="360"/>
        </w:sectPr>
      </w:pPr>
      <w:r>
        <w:fldChar w:fldCharType="end"/>
      </w:r>
    </w:p>
    <w:p w14:paraId="2B95F6D9" w14:textId="77777777" w:rsidR="00F450AE" w:rsidRPr="00F450AE" w:rsidRDefault="00F450AE" w:rsidP="00F450AE">
      <w:pPr>
        <w:pStyle w:val="Titre1"/>
        <w:rPr>
          <w:lang w:eastAsia="fr-CH"/>
        </w:rPr>
      </w:pPr>
      <w:bookmarkStart w:id="0" w:name="_Ref187730939"/>
      <w:bookmarkEnd w:id="0"/>
      <w:r w:rsidRPr="00F450AE">
        <w:rPr>
          <w:lang w:eastAsia="fr-CH"/>
        </w:rPr>
        <w:lastRenderedPageBreak/>
        <w:t>Introduction</w:t>
      </w:r>
    </w:p>
    <w:p w14:paraId="332BA2F9" w14:textId="77777777" w:rsidR="00F450AE" w:rsidRPr="00F450AE" w:rsidRDefault="00F450AE" w:rsidP="00F450AE">
      <w:pPr>
        <w:pStyle w:val="Titre2"/>
        <w:rPr>
          <w:lang w:eastAsia="fr-CH"/>
        </w:rPr>
      </w:pPr>
      <w:r w:rsidRPr="00F450AE">
        <w:rPr>
          <w:lang w:eastAsia="fr-CH"/>
        </w:rPr>
        <w:t>Analyse</w:t>
      </w:r>
    </w:p>
    <w:p w14:paraId="2C17F084" w14:textId="77777777" w:rsid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Présentation du projet</w:t>
      </w:r>
    </w:p>
    <w:p w14:paraId="0E7A3170" w14:textId="4C689810" w:rsidR="005400B4" w:rsidRPr="005400B4" w:rsidRDefault="005400B4" w:rsidP="005400B4">
      <w:pPr>
        <w:pStyle w:val="TxtJustifi"/>
        <w:rPr>
          <w:lang w:eastAsia="fr-CH"/>
        </w:rPr>
      </w:pPr>
      <w:r>
        <w:rPr>
          <w:lang w:eastAsia="fr-CH"/>
        </w:rPr>
        <w:t>Mon projet va être un</w:t>
      </w:r>
      <w:r w:rsidR="003B601F">
        <w:rPr>
          <w:lang w:eastAsia="fr-CH"/>
        </w:rPr>
        <w:t xml:space="preserve"> </w:t>
      </w:r>
      <w:r w:rsidR="00391C43">
        <w:rPr>
          <w:lang w:eastAsia="fr-CH"/>
        </w:rPr>
        <w:t>configurateur de moto. La page d’</w:t>
      </w:r>
      <w:r w:rsidR="00711B49">
        <w:rPr>
          <w:lang w:eastAsia="fr-CH"/>
        </w:rPr>
        <w:t xml:space="preserve">accueil </w:t>
      </w:r>
      <w:r w:rsidR="00E61600">
        <w:rPr>
          <w:lang w:eastAsia="fr-CH"/>
        </w:rPr>
        <w:t xml:space="preserve">sera </w:t>
      </w:r>
      <w:r w:rsidR="009C5C17">
        <w:rPr>
          <w:lang w:eastAsia="fr-CH"/>
        </w:rPr>
        <w:t xml:space="preserve">une sorte de showroom ou toutes les motos à configurer </w:t>
      </w:r>
      <w:r w:rsidR="003B601F">
        <w:rPr>
          <w:lang w:eastAsia="fr-CH"/>
        </w:rPr>
        <w:t>puis dès que le</w:t>
      </w:r>
      <w:r w:rsidR="0010635A">
        <w:rPr>
          <w:lang w:eastAsia="fr-CH"/>
        </w:rPr>
        <w:t xml:space="preserve"> visiteur se connectera il pourra </w:t>
      </w:r>
      <w:r w:rsidR="009C1157">
        <w:rPr>
          <w:lang w:eastAsia="fr-CH"/>
        </w:rPr>
        <w:t xml:space="preserve">choisir des packs d’options. Enfin il pourra la mettre dans son garage </w:t>
      </w:r>
      <w:r w:rsidR="004176F2">
        <w:rPr>
          <w:lang w:eastAsia="fr-CH"/>
        </w:rPr>
        <w:t>qu’il récupèrera à chaque connexion.</w:t>
      </w:r>
    </w:p>
    <w:p w14:paraId="2D72CB6D" w14:textId="77777777" w:rsid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 xml:space="preserve">Uses Case </w:t>
      </w:r>
    </w:p>
    <w:p w14:paraId="42E57377" w14:textId="77777777" w:rsidR="00FE51C8" w:rsidRPr="00FE51C8" w:rsidRDefault="00FE51C8" w:rsidP="00FE51C8">
      <w:pPr>
        <w:pStyle w:val="TxtJustifi"/>
        <w:rPr>
          <w:lang w:eastAsia="fr-CH"/>
        </w:rPr>
      </w:pPr>
    </w:p>
    <w:p w14:paraId="27F2D56A" w14:textId="77777777" w:rsid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Maquettes</w:t>
      </w:r>
    </w:p>
    <w:p w14:paraId="4F9807E7" w14:textId="35FA657B" w:rsidR="004176F2" w:rsidRDefault="00581A67" w:rsidP="004176F2">
      <w:pPr>
        <w:pStyle w:val="TxtJustifi"/>
        <w:rPr>
          <w:lang w:eastAsia="fr-CH"/>
        </w:rPr>
      </w:pPr>
      <w:r>
        <w:rPr>
          <w:lang w:eastAsia="fr-CH"/>
        </w:rPr>
        <w:t xml:space="preserve">Voici mes maquettes : </w:t>
      </w:r>
    </w:p>
    <w:p w14:paraId="328F2468" w14:textId="54D7D03F" w:rsidR="00581A67" w:rsidRDefault="00581A67" w:rsidP="004176F2">
      <w:pPr>
        <w:pStyle w:val="TxtJustifi"/>
        <w:rPr>
          <w:lang w:eastAsia="fr-CH"/>
        </w:rPr>
      </w:pPr>
      <w:r>
        <w:rPr>
          <w:lang w:eastAsia="fr-CH"/>
        </w:rPr>
        <w:t xml:space="preserve">La page « Home » : </w:t>
      </w:r>
    </w:p>
    <w:p w14:paraId="633463C2" w14:textId="4C2C12B4" w:rsidR="00581A67" w:rsidRDefault="00A93BDF" w:rsidP="004176F2">
      <w:pPr>
        <w:pStyle w:val="TxtJustifi"/>
        <w:rPr>
          <w:lang w:eastAsia="fr-CH"/>
        </w:rPr>
      </w:pPr>
      <w:r w:rsidRPr="00A93BDF">
        <w:rPr>
          <w:lang w:eastAsia="fr-CH"/>
        </w:rPr>
        <w:drawing>
          <wp:inline distT="0" distB="0" distL="0" distR="0" wp14:anchorId="51D65D3B" wp14:editId="7CB928DD">
            <wp:extent cx="5759450" cy="3234055"/>
            <wp:effectExtent l="0" t="0" r="0" b="4445"/>
            <wp:docPr id="1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0EAE" w14:textId="24C0C4A9" w:rsidR="00581A67" w:rsidRDefault="00581A67" w:rsidP="004176F2">
      <w:pPr>
        <w:pStyle w:val="TxtJustifi"/>
        <w:rPr>
          <w:lang w:eastAsia="fr-CH"/>
        </w:rPr>
      </w:pPr>
      <w:r>
        <w:rPr>
          <w:lang w:eastAsia="fr-CH"/>
        </w:rPr>
        <w:t>La page « Login » :</w:t>
      </w:r>
    </w:p>
    <w:p w14:paraId="114CEE3A" w14:textId="0E5A8CEF" w:rsidR="005C5F44" w:rsidRDefault="009313DF" w:rsidP="004176F2">
      <w:pPr>
        <w:pStyle w:val="TxtJustifi"/>
        <w:rPr>
          <w:lang w:eastAsia="fr-CH"/>
        </w:rPr>
      </w:pPr>
      <w:r w:rsidRPr="009313DF">
        <w:rPr>
          <w:lang w:eastAsia="fr-CH"/>
        </w:rPr>
        <w:lastRenderedPageBreak/>
        <w:drawing>
          <wp:inline distT="0" distB="0" distL="0" distR="0" wp14:anchorId="42DD6864" wp14:editId="7CC9C469">
            <wp:extent cx="5759450" cy="3260090"/>
            <wp:effectExtent l="0" t="0" r="0" b="0"/>
            <wp:docPr id="8" name="Image 8" descr="Une image contenant texte, capture d’écran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diagramme, cerc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DC4" w14:textId="15CA1DAF" w:rsidR="00581A67" w:rsidRDefault="00581A67" w:rsidP="004176F2">
      <w:pPr>
        <w:pStyle w:val="TxtJustifi"/>
        <w:rPr>
          <w:lang w:eastAsia="fr-CH"/>
        </w:rPr>
      </w:pPr>
      <w:r>
        <w:rPr>
          <w:lang w:eastAsia="fr-CH"/>
        </w:rPr>
        <w:t>La page « Register » :</w:t>
      </w:r>
    </w:p>
    <w:p w14:paraId="12D61348" w14:textId="3C73BD5C" w:rsidR="005C5F44" w:rsidRDefault="00AA6FC0" w:rsidP="004176F2">
      <w:pPr>
        <w:pStyle w:val="TxtJustifi"/>
        <w:rPr>
          <w:lang w:eastAsia="fr-CH"/>
        </w:rPr>
      </w:pPr>
      <w:r w:rsidRPr="00AA6FC0">
        <w:rPr>
          <w:lang w:eastAsia="fr-CH"/>
        </w:rPr>
        <w:drawing>
          <wp:inline distT="0" distB="0" distL="0" distR="0" wp14:anchorId="3F34582D" wp14:editId="547B4A11">
            <wp:extent cx="5759450" cy="3245485"/>
            <wp:effectExtent l="0" t="0" r="0" b="0"/>
            <wp:docPr id="7" name="Image 7" descr="Une image contenant texte, capture d’écran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diagramme, cerc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9A1E" w14:textId="7BCCD59F" w:rsidR="00581A67" w:rsidRDefault="00581A67" w:rsidP="004176F2">
      <w:pPr>
        <w:pStyle w:val="TxtJustifi"/>
        <w:rPr>
          <w:lang w:eastAsia="fr-CH"/>
        </w:rPr>
      </w:pPr>
      <w:r>
        <w:rPr>
          <w:lang w:eastAsia="fr-CH"/>
        </w:rPr>
        <w:t>La page « </w:t>
      </w:r>
      <w:r w:rsidR="005C5F44">
        <w:rPr>
          <w:lang w:eastAsia="fr-CH"/>
        </w:rPr>
        <w:t>Moto » :</w:t>
      </w:r>
    </w:p>
    <w:p w14:paraId="45CAE722" w14:textId="62B85F0C" w:rsidR="005C5F44" w:rsidRPr="004176F2" w:rsidRDefault="00AF3510" w:rsidP="004176F2">
      <w:pPr>
        <w:pStyle w:val="TxtJustifi"/>
        <w:rPr>
          <w:lang w:eastAsia="fr-CH"/>
        </w:rPr>
      </w:pPr>
      <w:r w:rsidRPr="00AF3510">
        <w:rPr>
          <w:lang w:eastAsia="fr-CH"/>
        </w:rPr>
        <w:lastRenderedPageBreak/>
        <w:drawing>
          <wp:inline distT="0" distB="0" distL="0" distR="0" wp14:anchorId="562327C6" wp14:editId="228C7A67">
            <wp:extent cx="5759450" cy="3258185"/>
            <wp:effectExtent l="0" t="0" r="0" b="0"/>
            <wp:docPr id="6" name="Image 6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FB8E" w14:textId="77777777" w:rsid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Diagramme activité</w:t>
      </w:r>
    </w:p>
    <w:p w14:paraId="240832D6" w14:textId="77777777" w:rsidR="00802C72" w:rsidRPr="00802C72" w:rsidRDefault="00802C72" w:rsidP="00802C72">
      <w:pPr>
        <w:pStyle w:val="TxtJustifi"/>
        <w:rPr>
          <w:lang w:eastAsia="fr-CH"/>
        </w:rPr>
      </w:pPr>
    </w:p>
    <w:p w14:paraId="434C4B54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Diagramme de séquences systèmes</w:t>
      </w:r>
    </w:p>
    <w:p w14:paraId="60F2C010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Schéma ER</w:t>
      </w:r>
    </w:p>
    <w:p w14:paraId="5BBF0AE4" w14:textId="77777777" w:rsidR="00F450AE" w:rsidRPr="00F450AE" w:rsidRDefault="00F450AE" w:rsidP="00F450AE">
      <w:pPr>
        <w:pStyle w:val="Titre2"/>
        <w:rPr>
          <w:lang w:eastAsia="fr-CH"/>
        </w:rPr>
      </w:pPr>
      <w:r w:rsidRPr="00F450AE">
        <w:rPr>
          <w:lang w:eastAsia="fr-CH"/>
        </w:rPr>
        <w:t>Conception</w:t>
      </w:r>
    </w:p>
    <w:p w14:paraId="4B11A7F1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Diagrammes de classe</w:t>
      </w:r>
    </w:p>
    <w:p w14:paraId="7F649D97" w14:textId="77777777" w:rsidR="00F450AE" w:rsidRPr="00F450AE" w:rsidRDefault="00F450AE" w:rsidP="00F450AE">
      <w:pPr>
        <w:pStyle w:val="Titre4"/>
        <w:rPr>
          <w:lang w:eastAsia="fr-CH"/>
        </w:rPr>
      </w:pPr>
      <w:r w:rsidRPr="00F450AE">
        <w:rPr>
          <w:lang w:eastAsia="fr-CH"/>
        </w:rPr>
        <w:t>Client</w:t>
      </w:r>
    </w:p>
    <w:p w14:paraId="51FEB047" w14:textId="77777777" w:rsidR="00F450AE" w:rsidRPr="00F450AE" w:rsidRDefault="00F450AE" w:rsidP="00F450AE">
      <w:pPr>
        <w:pStyle w:val="Titre4"/>
        <w:rPr>
          <w:lang w:eastAsia="fr-CH"/>
        </w:rPr>
      </w:pPr>
      <w:r w:rsidRPr="00F450AE">
        <w:rPr>
          <w:lang w:eastAsia="fr-CH"/>
        </w:rPr>
        <w:t>Serveur</w:t>
      </w:r>
    </w:p>
    <w:p w14:paraId="32BD688A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Schéma relationnel</w:t>
      </w:r>
    </w:p>
    <w:p w14:paraId="27603A52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Diagramme séquence interactions</w:t>
      </w:r>
    </w:p>
    <w:p w14:paraId="31AA1A81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Conception des tests</w:t>
      </w:r>
    </w:p>
    <w:p w14:paraId="65C7A1F9" w14:textId="77777777" w:rsidR="00F450AE" w:rsidRPr="00F450AE" w:rsidRDefault="00F450AE" w:rsidP="00F450AE">
      <w:pPr>
        <w:pStyle w:val="Titre2"/>
        <w:rPr>
          <w:lang w:eastAsia="fr-CH"/>
        </w:rPr>
      </w:pPr>
      <w:r w:rsidRPr="00F450AE">
        <w:rPr>
          <w:lang w:eastAsia="fr-CH"/>
        </w:rPr>
        <w:t>Implémentation</w:t>
      </w:r>
    </w:p>
    <w:p w14:paraId="369DC8DD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Descente de code</w:t>
      </w:r>
    </w:p>
    <w:p w14:paraId="5E2FA657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Problèmes rencontrés</w:t>
      </w:r>
    </w:p>
    <w:p w14:paraId="650D5290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Tests fonctionnels</w:t>
      </w:r>
    </w:p>
    <w:p w14:paraId="4B253AEC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Hébergement</w:t>
      </w:r>
    </w:p>
    <w:p w14:paraId="6E525D0D" w14:textId="77777777" w:rsidR="00F450AE" w:rsidRPr="00F450AE" w:rsidRDefault="00F450AE" w:rsidP="00F450AE">
      <w:pPr>
        <w:pStyle w:val="Titre2"/>
        <w:rPr>
          <w:lang w:eastAsia="fr-CH"/>
        </w:rPr>
      </w:pPr>
      <w:r w:rsidRPr="00F450AE">
        <w:rPr>
          <w:lang w:eastAsia="fr-CH"/>
        </w:rPr>
        <w:t>Synthèse</w:t>
      </w:r>
    </w:p>
    <w:p w14:paraId="68C8BC73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Présentation réalisation</w:t>
      </w:r>
    </w:p>
    <w:p w14:paraId="77F26403" w14:textId="77777777" w:rsidR="00F450AE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>Différences entre planning et réalisation</w:t>
      </w:r>
    </w:p>
    <w:p w14:paraId="6BCC8FFE" w14:textId="4310C4AA" w:rsidR="008B588A" w:rsidRPr="00F450AE" w:rsidRDefault="00F450AE" w:rsidP="00F450AE">
      <w:pPr>
        <w:pStyle w:val="Titre3"/>
        <w:rPr>
          <w:lang w:eastAsia="fr-CH"/>
        </w:rPr>
      </w:pPr>
      <w:r w:rsidRPr="00F450AE">
        <w:rPr>
          <w:lang w:eastAsia="fr-CH"/>
        </w:rPr>
        <w:t xml:space="preserve">Conclusion </w:t>
      </w:r>
    </w:p>
    <w:sectPr w:rsidR="008B588A" w:rsidRPr="00F450AE" w:rsidSect="00DB45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pgBorders w:offsetFrom="page">
        <w:left w:val="single" w:sz="12" w:space="24" w:color="1F497D" w:themeColor="text2"/>
        <w:bottom w:val="single" w:sz="12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CB8A" w14:textId="77777777" w:rsidR="001B400D" w:rsidRDefault="001B400D" w:rsidP="00C828DE">
      <w:r>
        <w:separator/>
      </w:r>
    </w:p>
  </w:endnote>
  <w:endnote w:type="continuationSeparator" w:id="0">
    <w:p w14:paraId="03095403" w14:textId="77777777" w:rsidR="001B400D" w:rsidRDefault="001B400D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81DC" w14:textId="77777777" w:rsidR="00DD09EB" w:rsidRDefault="00DD09EB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E51D" w14:textId="77777777" w:rsidR="00DD09EB" w:rsidRDefault="00DD09EB">
    <w:pPr>
      <w:pStyle w:val="Pieddepage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1-iii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FBE2" w14:textId="77777777" w:rsidR="00DD09EB" w:rsidRDefault="00DD09EB">
    <w:pPr>
      <w:pStyle w:val="Pieddepage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  <w:p w14:paraId="0F64001F" w14:textId="77777777" w:rsidR="00DD09EB" w:rsidRDefault="00DD09EB" w:rsidP="002D56A9">
    <w:pPr>
      <w:pStyle w:val="Pieddepag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09B4" w14:textId="77777777" w:rsidR="001B400D" w:rsidRDefault="001B400D" w:rsidP="00C828DE">
      <w:r>
        <w:separator/>
      </w:r>
    </w:p>
  </w:footnote>
  <w:footnote w:type="continuationSeparator" w:id="0">
    <w:p w14:paraId="20F1DBA0" w14:textId="77777777" w:rsidR="001B400D" w:rsidRDefault="001B400D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7B9A" w14:textId="1E65C2DF" w:rsidR="00DD09EB" w:rsidRPr="002C04FF" w:rsidRDefault="00000000" w:rsidP="002C04FF">
    <w:pPr>
      <w:pStyle w:val="En-tte"/>
    </w:pPr>
    <w:sdt>
      <w:sdtPr>
        <w:alias w:val="Titre "/>
        <w:tag w:val=""/>
        <w:id w:val="-1741472459"/>
        <w:placeholder>
          <w:docPart w:val="D43D06EC9074400C83AE68973E9969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50AE">
          <w:t>151 / Intégrer des éléments de base de données dans des applications Web</w:t>
        </w:r>
      </w:sdtContent>
    </w:sdt>
    <w:r w:rsidR="00DD09EB">
      <w:ptab w:relativeTo="margin" w:alignment="center" w:leader="none"/>
    </w:r>
    <w:r w:rsidR="00DD09EB">
      <w:ptab w:relativeTo="margin" w:alignment="right" w:leader="none"/>
    </w:r>
    <w:sdt>
      <w:sdtPr>
        <w:alias w:val="Auteur "/>
        <w:tag w:val=""/>
        <w:id w:val="1857068974"/>
        <w:placeholder>
          <w:docPart w:val="D5738B2247134F33A6E2254B2DCC8D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41FDB">
          <w:t>Vallélian Enzo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A1B8" w14:textId="14140FCE" w:rsidR="00DD09EB" w:rsidRPr="002C04FF" w:rsidRDefault="00000000" w:rsidP="002C04FF">
    <w:pPr>
      <w:pStyle w:val="En-tte"/>
    </w:pPr>
    <w:sdt>
      <w:sdtPr>
        <w:alias w:val="Titre "/>
        <w:tag w:val=""/>
        <w:id w:val="370351227"/>
        <w:placeholder>
          <w:docPart w:val="BB1FC8F1F89D4291B4E4CB1AC7C39A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50AE">
          <w:t>151 / Intégrer des éléments de base de données dans des applications Web</w:t>
        </w:r>
      </w:sdtContent>
    </w:sdt>
    <w:r w:rsidR="00DD09EB">
      <w:ptab w:relativeTo="margin" w:alignment="center" w:leader="none"/>
    </w:r>
    <w:r w:rsidR="00DD09EB">
      <w:ptab w:relativeTo="margin" w:alignment="right" w:leader="none"/>
    </w:r>
    <w:sdt>
      <w:sdtPr>
        <w:alias w:val="Auteur "/>
        <w:tag w:val=""/>
        <w:id w:val="-388953701"/>
        <w:placeholder>
          <w:docPart w:val="8C21001AA74841B7A65F8A7C1AAEA6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41FDB">
          <w:t>Vallélian Enzo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FA0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D27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41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A6A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827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6B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663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27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47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6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0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135"/>
        </w:tabs>
        <w:ind w:left="2135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CA5E74"/>
    <w:multiLevelType w:val="multilevel"/>
    <w:tmpl w:val="87BA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820EEA"/>
    <w:multiLevelType w:val="multilevel"/>
    <w:tmpl w:val="BBD8BC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58296477">
    <w:abstractNumId w:val="20"/>
  </w:num>
  <w:num w:numId="2" w16cid:durableId="1765808083">
    <w:abstractNumId w:val="20"/>
  </w:num>
  <w:num w:numId="3" w16cid:durableId="1656836781">
    <w:abstractNumId w:val="15"/>
  </w:num>
  <w:num w:numId="4" w16cid:durableId="1749112694">
    <w:abstractNumId w:val="11"/>
  </w:num>
  <w:num w:numId="5" w16cid:durableId="73474407">
    <w:abstractNumId w:val="19"/>
  </w:num>
  <w:num w:numId="6" w16cid:durableId="1643387924">
    <w:abstractNumId w:val="26"/>
  </w:num>
  <w:num w:numId="7" w16cid:durableId="1869954363">
    <w:abstractNumId w:val="23"/>
    <w:lvlOverride w:ilvl="0">
      <w:startOverride w:val="1"/>
    </w:lvlOverride>
  </w:num>
  <w:num w:numId="8" w16cid:durableId="496961198">
    <w:abstractNumId w:val="24"/>
  </w:num>
  <w:num w:numId="9" w16cid:durableId="477696730">
    <w:abstractNumId w:val="8"/>
  </w:num>
  <w:num w:numId="10" w16cid:durableId="1916671479">
    <w:abstractNumId w:val="3"/>
  </w:num>
  <w:num w:numId="11" w16cid:durableId="1596596813">
    <w:abstractNumId w:val="2"/>
  </w:num>
  <w:num w:numId="12" w16cid:durableId="1728802235">
    <w:abstractNumId w:val="1"/>
  </w:num>
  <w:num w:numId="13" w16cid:durableId="1617759193">
    <w:abstractNumId w:val="0"/>
  </w:num>
  <w:num w:numId="14" w16cid:durableId="1245336542">
    <w:abstractNumId w:val="9"/>
  </w:num>
  <w:num w:numId="15" w16cid:durableId="1155563211">
    <w:abstractNumId w:val="7"/>
  </w:num>
  <w:num w:numId="16" w16cid:durableId="1878618379">
    <w:abstractNumId w:val="6"/>
  </w:num>
  <w:num w:numId="17" w16cid:durableId="1966229019">
    <w:abstractNumId w:val="5"/>
  </w:num>
  <w:num w:numId="18" w16cid:durableId="1270815874">
    <w:abstractNumId w:val="4"/>
  </w:num>
  <w:num w:numId="19" w16cid:durableId="1645354527">
    <w:abstractNumId w:val="14"/>
  </w:num>
  <w:num w:numId="20" w16cid:durableId="1048995097">
    <w:abstractNumId w:val="27"/>
  </w:num>
  <w:num w:numId="21" w16cid:durableId="867372590">
    <w:abstractNumId w:val="10"/>
  </w:num>
  <w:num w:numId="22" w16cid:durableId="1864007413">
    <w:abstractNumId w:val="21"/>
  </w:num>
  <w:num w:numId="23" w16cid:durableId="19554967">
    <w:abstractNumId w:val="16"/>
  </w:num>
  <w:num w:numId="24" w16cid:durableId="2093424692">
    <w:abstractNumId w:val="12"/>
  </w:num>
  <w:num w:numId="25" w16cid:durableId="1918126302">
    <w:abstractNumId w:val="13"/>
  </w:num>
  <w:num w:numId="26" w16cid:durableId="2116435799">
    <w:abstractNumId w:val="17"/>
  </w:num>
  <w:num w:numId="27" w16cid:durableId="765151884">
    <w:abstractNumId w:val="25"/>
  </w:num>
  <w:num w:numId="28" w16cid:durableId="1880119266">
    <w:abstractNumId w:val="18"/>
  </w:num>
  <w:num w:numId="29" w16cid:durableId="922959224">
    <w:abstractNumId w:val="28"/>
  </w:num>
  <w:num w:numId="30" w16cid:durableId="543562359">
    <w:abstractNumId w:val="22"/>
    <w:lvlOverride w:ilvl="0">
      <w:startOverride w:val="1"/>
    </w:lvlOverride>
  </w:num>
  <w:num w:numId="31" w16cid:durableId="281545877">
    <w:abstractNumId w:val="22"/>
    <w:lvlOverride w:ilvl="0"/>
    <w:lvlOverride w:ilvl="1">
      <w:startOverride w:val="1"/>
    </w:lvlOverride>
  </w:num>
  <w:num w:numId="32" w16cid:durableId="1407535377">
    <w:abstractNumId w:val="22"/>
    <w:lvlOverride w:ilvl="0"/>
    <w:lvlOverride w:ilvl="1">
      <w:startOverride w:val="1"/>
    </w:lvlOverride>
  </w:num>
  <w:num w:numId="33" w16cid:durableId="1381785011">
    <w:abstractNumId w:val="22"/>
    <w:lvlOverride w:ilvl="0"/>
    <w:lvlOverride w:ilvl="1"/>
    <w:lvlOverride w:ilvl="2">
      <w:startOverride w:val="1"/>
    </w:lvlOverride>
  </w:num>
  <w:num w:numId="34" w16cid:durableId="825125642">
    <w:abstractNumId w:val="22"/>
    <w:lvlOverride w:ilvl="0"/>
    <w:lvlOverride w:ilvl="1">
      <w:startOverride w:val="1"/>
    </w:lvlOverride>
  </w:num>
  <w:num w:numId="35" w16cid:durableId="551648717">
    <w:abstractNumId w:val="22"/>
    <w:lvlOverride w:ilvl="0"/>
    <w:lvlOverride w:ilvl="1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attachedTemplate r:id="rId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E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0A21"/>
    <w:rsid w:val="000311A7"/>
    <w:rsid w:val="0003197A"/>
    <w:rsid w:val="00031E3F"/>
    <w:rsid w:val="00034EA8"/>
    <w:rsid w:val="00035D70"/>
    <w:rsid w:val="00036A12"/>
    <w:rsid w:val="00036E08"/>
    <w:rsid w:val="000371EF"/>
    <w:rsid w:val="000377BC"/>
    <w:rsid w:val="000405E0"/>
    <w:rsid w:val="00041FDB"/>
    <w:rsid w:val="00042A6F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2E7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5F78"/>
    <w:rsid w:val="00076B61"/>
    <w:rsid w:val="000772D5"/>
    <w:rsid w:val="000802A1"/>
    <w:rsid w:val="00080E10"/>
    <w:rsid w:val="00080FEC"/>
    <w:rsid w:val="00081525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50F4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D1CE6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0635A"/>
    <w:rsid w:val="0011055F"/>
    <w:rsid w:val="00111CF2"/>
    <w:rsid w:val="0011202F"/>
    <w:rsid w:val="0011243F"/>
    <w:rsid w:val="00112746"/>
    <w:rsid w:val="00112AB2"/>
    <w:rsid w:val="001133A2"/>
    <w:rsid w:val="001135FC"/>
    <w:rsid w:val="00113AA8"/>
    <w:rsid w:val="001145AD"/>
    <w:rsid w:val="00114869"/>
    <w:rsid w:val="001152B8"/>
    <w:rsid w:val="001155A6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28C3"/>
    <w:rsid w:val="00142AEB"/>
    <w:rsid w:val="00142E87"/>
    <w:rsid w:val="0014425D"/>
    <w:rsid w:val="001442CC"/>
    <w:rsid w:val="0014442A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400D"/>
    <w:rsid w:val="001B5A72"/>
    <w:rsid w:val="001B5E1D"/>
    <w:rsid w:val="001B66F1"/>
    <w:rsid w:val="001B6E5C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62"/>
    <w:rsid w:val="001D06B9"/>
    <w:rsid w:val="001D0979"/>
    <w:rsid w:val="001D1561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6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50234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7315"/>
    <w:rsid w:val="00257A31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565C"/>
    <w:rsid w:val="002978C3"/>
    <w:rsid w:val="00297EA1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D7D"/>
    <w:rsid w:val="002C0403"/>
    <w:rsid w:val="002C04FF"/>
    <w:rsid w:val="002C4139"/>
    <w:rsid w:val="002C4461"/>
    <w:rsid w:val="002C47C8"/>
    <w:rsid w:val="002C4C0B"/>
    <w:rsid w:val="002C6639"/>
    <w:rsid w:val="002C67CC"/>
    <w:rsid w:val="002C6C3A"/>
    <w:rsid w:val="002C7537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FC9"/>
    <w:rsid w:val="002E67EF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F35"/>
    <w:rsid w:val="00306882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5BE0"/>
    <w:rsid w:val="00325F98"/>
    <w:rsid w:val="003261B5"/>
    <w:rsid w:val="00326425"/>
    <w:rsid w:val="003274CE"/>
    <w:rsid w:val="00332A97"/>
    <w:rsid w:val="00332ADD"/>
    <w:rsid w:val="00333CCD"/>
    <w:rsid w:val="00334DFC"/>
    <w:rsid w:val="0034021A"/>
    <w:rsid w:val="0034121E"/>
    <w:rsid w:val="00342086"/>
    <w:rsid w:val="00346E3E"/>
    <w:rsid w:val="00347F13"/>
    <w:rsid w:val="003503F2"/>
    <w:rsid w:val="00353945"/>
    <w:rsid w:val="00353CDF"/>
    <w:rsid w:val="0035562A"/>
    <w:rsid w:val="00355EEF"/>
    <w:rsid w:val="00356365"/>
    <w:rsid w:val="0035799C"/>
    <w:rsid w:val="00361A15"/>
    <w:rsid w:val="00361AA8"/>
    <w:rsid w:val="00362D37"/>
    <w:rsid w:val="0036400A"/>
    <w:rsid w:val="00364294"/>
    <w:rsid w:val="00364693"/>
    <w:rsid w:val="0036555C"/>
    <w:rsid w:val="00365E0B"/>
    <w:rsid w:val="00365FDA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F02"/>
    <w:rsid w:val="00390CC5"/>
    <w:rsid w:val="003911E7"/>
    <w:rsid w:val="00391C43"/>
    <w:rsid w:val="00393F31"/>
    <w:rsid w:val="003943BB"/>
    <w:rsid w:val="003945B7"/>
    <w:rsid w:val="0039535F"/>
    <w:rsid w:val="00396E48"/>
    <w:rsid w:val="00396EA5"/>
    <w:rsid w:val="0039715F"/>
    <w:rsid w:val="003971ED"/>
    <w:rsid w:val="003A28A8"/>
    <w:rsid w:val="003A2B98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B601F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9F9"/>
    <w:rsid w:val="003D14C6"/>
    <w:rsid w:val="003D159D"/>
    <w:rsid w:val="003D18B4"/>
    <w:rsid w:val="003D3A48"/>
    <w:rsid w:val="003D4E37"/>
    <w:rsid w:val="003D501F"/>
    <w:rsid w:val="003D6FD8"/>
    <w:rsid w:val="003E0166"/>
    <w:rsid w:val="003E3678"/>
    <w:rsid w:val="003F3ABB"/>
    <w:rsid w:val="003F5BA0"/>
    <w:rsid w:val="003F7732"/>
    <w:rsid w:val="00401A29"/>
    <w:rsid w:val="00401D2C"/>
    <w:rsid w:val="00402BA6"/>
    <w:rsid w:val="004039D9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6F2"/>
    <w:rsid w:val="0042089F"/>
    <w:rsid w:val="00420CE0"/>
    <w:rsid w:val="00421405"/>
    <w:rsid w:val="00422806"/>
    <w:rsid w:val="00422A1B"/>
    <w:rsid w:val="004233FB"/>
    <w:rsid w:val="00423ADD"/>
    <w:rsid w:val="00423DF9"/>
    <w:rsid w:val="00424D6F"/>
    <w:rsid w:val="004274B7"/>
    <w:rsid w:val="004309B8"/>
    <w:rsid w:val="00430C99"/>
    <w:rsid w:val="0043119B"/>
    <w:rsid w:val="00431C72"/>
    <w:rsid w:val="00432C09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7676"/>
    <w:rsid w:val="00460C3A"/>
    <w:rsid w:val="00460D0C"/>
    <w:rsid w:val="00461808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FC8"/>
    <w:rsid w:val="004A0629"/>
    <w:rsid w:val="004A1F9A"/>
    <w:rsid w:val="004A271E"/>
    <w:rsid w:val="004A2F20"/>
    <w:rsid w:val="004A302A"/>
    <w:rsid w:val="004A39CC"/>
    <w:rsid w:val="004A3DE8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FD2"/>
    <w:rsid w:val="004C1AC3"/>
    <w:rsid w:val="004C26A1"/>
    <w:rsid w:val="004C2B31"/>
    <w:rsid w:val="004C509D"/>
    <w:rsid w:val="004C5E6D"/>
    <w:rsid w:val="004C6707"/>
    <w:rsid w:val="004C7DFA"/>
    <w:rsid w:val="004D20E9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3F05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3FE2"/>
    <w:rsid w:val="005053CE"/>
    <w:rsid w:val="00512575"/>
    <w:rsid w:val="005125A1"/>
    <w:rsid w:val="005125D1"/>
    <w:rsid w:val="00512FD8"/>
    <w:rsid w:val="005153C3"/>
    <w:rsid w:val="00516FAE"/>
    <w:rsid w:val="0051795E"/>
    <w:rsid w:val="00520027"/>
    <w:rsid w:val="005203B0"/>
    <w:rsid w:val="00520DA5"/>
    <w:rsid w:val="005221F1"/>
    <w:rsid w:val="00522A24"/>
    <w:rsid w:val="0052364F"/>
    <w:rsid w:val="0052542D"/>
    <w:rsid w:val="00526D66"/>
    <w:rsid w:val="005274BB"/>
    <w:rsid w:val="00531EAE"/>
    <w:rsid w:val="005337A6"/>
    <w:rsid w:val="0053677E"/>
    <w:rsid w:val="00537207"/>
    <w:rsid w:val="005400B4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77A"/>
    <w:rsid w:val="0057792C"/>
    <w:rsid w:val="00577C58"/>
    <w:rsid w:val="00581760"/>
    <w:rsid w:val="00581A67"/>
    <w:rsid w:val="00582139"/>
    <w:rsid w:val="005824EF"/>
    <w:rsid w:val="005839E4"/>
    <w:rsid w:val="005844E6"/>
    <w:rsid w:val="005867E1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54D3"/>
    <w:rsid w:val="00596C32"/>
    <w:rsid w:val="005A0084"/>
    <w:rsid w:val="005A0425"/>
    <w:rsid w:val="005A07E7"/>
    <w:rsid w:val="005A49A7"/>
    <w:rsid w:val="005A4C91"/>
    <w:rsid w:val="005A553E"/>
    <w:rsid w:val="005A5BB3"/>
    <w:rsid w:val="005A5E88"/>
    <w:rsid w:val="005A5F69"/>
    <w:rsid w:val="005A6F68"/>
    <w:rsid w:val="005B15F3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5F44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721D"/>
    <w:rsid w:val="005E750B"/>
    <w:rsid w:val="005E758C"/>
    <w:rsid w:val="005E773F"/>
    <w:rsid w:val="005E7C2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1F22"/>
    <w:rsid w:val="006037DB"/>
    <w:rsid w:val="00603D2D"/>
    <w:rsid w:val="00603EFB"/>
    <w:rsid w:val="006040DF"/>
    <w:rsid w:val="00604915"/>
    <w:rsid w:val="00604B22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8AD"/>
    <w:rsid w:val="00624AA0"/>
    <w:rsid w:val="00624EE5"/>
    <w:rsid w:val="00627770"/>
    <w:rsid w:val="006312DF"/>
    <w:rsid w:val="00632BF0"/>
    <w:rsid w:val="006334B1"/>
    <w:rsid w:val="00633DE6"/>
    <w:rsid w:val="006341E7"/>
    <w:rsid w:val="006356CC"/>
    <w:rsid w:val="00635823"/>
    <w:rsid w:val="0063652F"/>
    <w:rsid w:val="006373DE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4CC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63C6"/>
    <w:rsid w:val="00687284"/>
    <w:rsid w:val="00690531"/>
    <w:rsid w:val="00691EE8"/>
    <w:rsid w:val="0069239B"/>
    <w:rsid w:val="00692495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C0A77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D00"/>
    <w:rsid w:val="007039DD"/>
    <w:rsid w:val="00705452"/>
    <w:rsid w:val="00706D70"/>
    <w:rsid w:val="0071090A"/>
    <w:rsid w:val="00710D9C"/>
    <w:rsid w:val="00711B49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738B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91628"/>
    <w:rsid w:val="007919DD"/>
    <w:rsid w:val="00795446"/>
    <w:rsid w:val="00795C9F"/>
    <w:rsid w:val="007965BB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4D32"/>
    <w:rsid w:val="007F5327"/>
    <w:rsid w:val="007F5F1E"/>
    <w:rsid w:val="008012CE"/>
    <w:rsid w:val="008015AC"/>
    <w:rsid w:val="00802C72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3F04"/>
    <w:rsid w:val="008150BD"/>
    <w:rsid w:val="00815948"/>
    <w:rsid w:val="00816277"/>
    <w:rsid w:val="00816454"/>
    <w:rsid w:val="0082008B"/>
    <w:rsid w:val="0082039D"/>
    <w:rsid w:val="00820703"/>
    <w:rsid w:val="008212F1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4490"/>
    <w:rsid w:val="0085466B"/>
    <w:rsid w:val="00854889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6130"/>
    <w:rsid w:val="008862BA"/>
    <w:rsid w:val="008868B7"/>
    <w:rsid w:val="0089043B"/>
    <w:rsid w:val="00891C94"/>
    <w:rsid w:val="008934BC"/>
    <w:rsid w:val="00893E31"/>
    <w:rsid w:val="00894C49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A5B"/>
    <w:rsid w:val="008A726B"/>
    <w:rsid w:val="008A74B0"/>
    <w:rsid w:val="008B0E3F"/>
    <w:rsid w:val="008B16CB"/>
    <w:rsid w:val="008B17A3"/>
    <w:rsid w:val="008B1D75"/>
    <w:rsid w:val="008B2B78"/>
    <w:rsid w:val="008B2D03"/>
    <w:rsid w:val="008B588A"/>
    <w:rsid w:val="008B605C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C67"/>
    <w:rsid w:val="008E3779"/>
    <w:rsid w:val="008E3970"/>
    <w:rsid w:val="008E45AD"/>
    <w:rsid w:val="008E5600"/>
    <w:rsid w:val="008E78B3"/>
    <w:rsid w:val="008F0421"/>
    <w:rsid w:val="008F0593"/>
    <w:rsid w:val="008F16C0"/>
    <w:rsid w:val="008F238A"/>
    <w:rsid w:val="008F3F80"/>
    <w:rsid w:val="008F49DA"/>
    <w:rsid w:val="008F59D7"/>
    <w:rsid w:val="008F5D63"/>
    <w:rsid w:val="008F75C1"/>
    <w:rsid w:val="009026F7"/>
    <w:rsid w:val="009032A0"/>
    <w:rsid w:val="00903AAE"/>
    <w:rsid w:val="00904F58"/>
    <w:rsid w:val="0090588C"/>
    <w:rsid w:val="0090645E"/>
    <w:rsid w:val="009069B0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3DF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312E"/>
    <w:rsid w:val="00963732"/>
    <w:rsid w:val="009663CB"/>
    <w:rsid w:val="009711E3"/>
    <w:rsid w:val="0097238C"/>
    <w:rsid w:val="00972AAF"/>
    <w:rsid w:val="00974638"/>
    <w:rsid w:val="00975741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F58"/>
    <w:rsid w:val="009A22ED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157"/>
    <w:rsid w:val="009C1FA1"/>
    <w:rsid w:val="009C39A7"/>
    <w:rsid w:val="009C493F"/>
    <w:rsid w:val="009C5C17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523"/>
    <w:rsid w:val="009F37C8"/>
    <w:rsid w:val="009F4450"/>
    <w:rsid w:val="009F4EC8"/>
    <w:rsid w:val="009F545C"/>
    <w:rsid w:val="009F57D4"/>
    <w:rsid w:val="009F64CE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605F"/>
    <w:rsid w:val="00A1618A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374"/>
    <w:rsid w:val="00A3184A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7630"/>
    <w:rsid w:val="00A907BE"/>
    <w:rsid w:val="00A91385"/>
    <w:rsid w:val="00A92241"/>
    <w:rsid w:val="00A92895"/>
    <w:rsid w:val="00A93648"/>
    <w:rsid w:val="00A93BDF"/>
    <w:rsid w:val="00A93D40"/>
    <w:rsid w:val="00A93FCE"/>
    <w:rsid w:val="00A9731E"/>
    <w:rsid w:val="00A97CD3"/>
    <w:rsid w:val="00AA1886"/>
    <w:rsid w:val="00AA1DC7"/>
    <w:rsid w:val="00AA1F4A"/>
    <w:rsid w:val="00AA2A41"/>
    <w:rsid w:val="00AA3858"/>
    <w:rsid w:val="00AA45B2"/>
    <w:rsid w:val="00AA6FC0"/>
    <w:rsid w:val="00AA7DDB"/>
    <w:rsid w:val="00AB0359"/>
    <w:rsid w:val="00AB0C5F"/>
    <w:rsid w:val="00AB2CC0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E0FC4"/>
    <w:rsid w:val="00AE17BC"/>
    <w:rsid w:val="00AE1DBE"/>
    <w:rsid w:val="00AE20D2"/>
    <w:rsid w:val="00AE2E38"/>
    <w:rsid w:val="00AE2FE4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510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1E0E"/>
    <w:rsid w:val="00B02736"/>
    <w:rsid w:val="00B03BE2"/>
    <w:rsid w:val="00B05414"/>
    <w:rsid w:val="00B0547C"/>
    <w:rsid w:val="00B05881"/>
    <w:rsid w:val="00B05C1E"/>
    <w:rsid w:val="00B06215"/>
    <w:rsid w:val="00B07B4B"/>
    <w:rsid w:val="00B1050B"/>
    <w:rsid w:val="00B122E1"/>
    <w:rsid w:val="00B151DF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361"/>
    <w:rsid w:val="00B46BC3"/>
    <w:rsid w:val="00B51770"/>
    <w:rsid w:val="00B51AB6"/>
    <w:rsid w:val="00B538EF"/>
    <w:rsid w:val="00B53E26"/>
    <w:rsid w:val="00B54D1C"/>
    <w:rsid w:val="00B55AB5"/>
    <w:rsid w:val="00B55FC3"/>
    <w:rsid w:val="00B56B78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3E2B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8F0"/>
    <w:rsid w:val="00B83A2A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F63"/>
    <w:rsid w:val="00B97F2F"/>
    <w:rsid w:val="00BA0F11"/>
    <w:rsid w:val="00BA1C2C"/>
    <w:rsid w:val="00BA4625"/>
    <w:rsid w:val="00BA545F"/>
    <w:rsid w:val="00BA7D5D"/>
    <w:rsid w:val="00BB0600"/>
    <w:rsid w:val="00BB06DE"/>
    <w:rsid w:val="00BB143C"/>
    <w:rsid w:val="00BB17D7"/>
    <w:rsid w:val="00BB2057"/>
    <w:rsid w:val="00BB44A6"/>
    <w:rsid w:val="00BB4D8D"/>
    <w:rsid w:val="00BB5D5A"/>
    <w:rsid w:val="00BB6E9D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5F81"/>
    <w:rsid w:val="00C26497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184"/>
    <w:rsid w:val="00C945A1"/>
    <w:rsid w:val="00C96357"/>
    <w:rsid w:val="00C97133"/>
    <w:rsid w:val="00C97D05"/>
    <w:rsid w:val="00CA08BC"/>
    <w:rsid w:val="00CA2114"/>
    <w:rsid w:val="00CA7DB4"/>
    <w:rsid w:val="00CB0871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DBF"/>
    <w:rsid w:val="00CF1E53"/>
    <w:rsid w:val="00CF2A00"/>
    <w:rsid w:val="00CF42E8"/>
    <w:rsid w:val="00CF661A"/>
    <w:rsid w:val="00CF7C0D"/>
    <w:rsid w:val="00CF7F44"/>
    <w:rsid w:val="00D00150"/>
    <w:rsid w:val="00D01A30"/>
    <w:rsid w:val="00D03078"/>
    <w:rsid w:val="00D04A5C"/>
    <w:rsid w:val="00D05B5C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36F7"/>
    <w:rsid w:val="00D23D0F"/>
    <w:rsid w:val="00D240E3"/>
    <w:rsid w:val="00D2421F"/>
    <w:rsid w:val="00D243EC"/>
    <w:rsid w:val="00D25313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311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87D21"/>
    <w:rsid w:val="00D91980"/>
    <w:rsid w:val="00D92A39"/>
    <w:rsid w:val="00D93083"/>
    <w:rsid w:val="00D9352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45DD"/>
    <w:rsid w:val="00DB674B"/>
    <w:rsid w:val="00DB7088"/>
    <w:rsid w:val="00DC02EB"/>
    <w:rsid w:val="00DC1366"/>
    <w:rsid w:val="00DC1F4B"/>
    <w:rsid w:val="00DC38A0"/>
    <w:rsid w:val="00DC6231"/>
    <w:rsid w:val="00DD09EB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822"/>
    <w:rsid w:val="00DF57CC"/>
    <w:rsid w:val="00DF6655"/>
    <w:rsid w:val="00DF6EF3"/>
    <w:rsid w:val="00DF7F28"/>
    <w:rsid w:val="00E00013"/>
    <w:rsid w:val="00E008EE"/>
    <w:rsid w:val="00E01267"/>
    <w:rsid w:val="00E02C5D"/>
    <w:rsid w:val="00E0329B"/>
    <w:rsid w:val="00E034EF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AAD"/>
    <w:rsid w:val="00E31E84"/>
    <w:rsid w:val="00E323FC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128A"/>
    <w:rsid w:val="00E6143D"/>
    <w:rsid w:val="00E61600"/>
    <w:rsid w:val="00E62238"/>
    <w:rsid w:val="00E62DC2"/>
    <w:rsid w:val="00E630B5"/>
    <w:rsid w:val="00E63EA4"/>
    <w:rsid w:val="00E6557E"/>
    <w:rsid w:val="00E661CA"/>
    <w:rsid w:val="00E6638E"/>
    <w:rsid w:val="00E66FD8"/>
    <w:rsid w:val="00E70197"/>
    <w:rsid w:val="00E70BC1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7BFD"/>
    <w:rsid w:val="00EB2B9A"/>
    <w:rsid w:val="00EB2DE3"/>
    <w:rsid w:val="00EB2FB0"/>
    <w:rsid w:val="00EB39C7"/>
    <w:rsid w:val="00EB435C"/>
    <w:rsid w:val="00EB5136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979"/>
    <w:rsid w:val="00EE0670"/>
    <w:rsid w:val="00EE077A"/>
    <w:rsid w:val="00EE2112"/>
    <w:rsid w:val="00EE3453"/>
    <w:rsid w:val="00EE45B3"/>
    <w:rsid w:val="00EE469F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74F"/>
    <w:rsid w:val="00F05EDD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0AE"/>
    <w:rsid w:val="00F500C8"/>
    <w:rsid w:val="00F506DC"/>
    <w:rsid w:val="00F541B1"/>
    <w:rsid w:val="00F54A3C"/>
    <w:rsid w:val="00F55576"/>
    <w:rsid w:val="00F558D3"/>
    <w:rsid w:val="00F57307"/>
    <w:rsid w:val="00F60607"/>
    <w:rsid w:val="00F60F15"/>
    <w:rsid w:val="00F61BAB"/>
    <w:rsid w:val="00F641F2"/>
    <w:rsid w:val="00F666BA"/>
    <w:rsid w:val="00F70E7E"/>
    <w:rsid w:val="00F71D97"/>
    <w:rsid w:val="00F74F35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3A2C"/>
    <w:rsid w:val="00FB3C17"/>
    <w:rsid w:val="00FB5250"/>
    <w:rsid w:val="00FB668E"/>
    <w:rsid w:val="00FC13B2"/>
    <w:rsid w:val="00FC3252"/>
    <w:rsid w:val="00FC34E4"/>
    <w:rsid w:val="00FC4FA5"/>
    <w:rsid w:val="00FC5A0D"/>
    <w:rsid w:val="00FC6AF0"/>
    <w:rsid w:val="00FC6C69"/>
    <w:rsid w:val="00FD1103"/>
    <w:rsid w:val="00FD1A09"/>
    <w:rsid w:val="00FD2817"/>
    <w:rsid w:val="00FD2B47"/>
    <w:rsid w:val="00FD3475"/>
    <w:rsid w:val="00FD3734"/>
    <w:rsid w:val="00FD5413"/>
    <w:rsid w:val="00FD5B36"/>
    <w:rsid w:val="00FE1DD1"/>
    <w:rsid w:val="00FE2DA1"/>
    <w:rsid w:val="00FE3190"/>
    <w:rsid w:val="00FE3651"/>
    <w:rsid w:val="00FE51C8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7D5CCB7"/>
  <w15:docId w15:val="{FF8D77A5-9C38-4537-8939-321F08A6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A15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link w:val="Titre1Car"/>
    <w:uiPriority w:val="9"/>
    <w:qFormat/>
    <w:rsid w:val="00347F13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color w:val="548DD4" w:themeColor="text2" w:themeTint="99"/>
      <w:sz w:val="32"/>
      <w:szCs w:val="32"/>
    </w:rPr>
  </w:style>
  <w:style w:type="paragraph" w:styleId="Titre2">
    <w:name w:val="heading 2"/>
    <w:basedOn w:val="Normal"/>
    <w:next w:val="TxtJustifi"/>
    <w:link w:val="Titre2Car"/>
    <w:uiPriority w:val="9"/>
    <w:qFormat/>
    <w:rsid w:val="002C04FF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color w:val="0070C0"/>
      <w:sz w:val="28"/>
      <w:szCs w:val="28"/>
    </w:rPr>
  </w:style>
  <w:style w:type="paragraph" w:styleId="Titre3">
    <w:name w:val="heading 3"/>
    <w:basedOn w:val="Normal"/>
    <w:next w:val="TxtJustifi"/>
    <w:link w:val="Titre3Car"/>
    <w:uiPriority w:val="9"/>
    <w:qFormat/>
    <w:rsid w:val="002C04FF"/>
    <w:pPr>
      <w:numPr>
        <w:ilvl w:val="2"/>
        <w:numId w:val="2"/>
      </w:numPr>
      <w:spacing w:before="100" w:beforeAutospacing="1" w:after="120"/>
      <w:outlineLvl w:val="2"/>
    </w:pPr>
    <w:rPr>
      <w:b/>
      <w:color w:val="365F91" w:themeColor="accent1" w:themeShade="BF"/>
    </w:rPr>
  </w:style>
  <w:style w:type="paragraph" w:styleId="Titre4">
    <w:name w:val="heading 4"/>
    <w:basedOn w:val="Titre3"/>
    <w:next w:val="TxtJustifi"/>
    <w:link w:val="Titre4Car"/>
    <w:uiPriority w:val="9"/>
    <w:rsid w:val="00347F13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color w:val="244061" w:themeColor="accent1" w:themeShade="80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link w:val="En-tteCar"/>
    <w:uiPriority w:val="99"/>
    <w:rsid w:val="002C04FF"/>
    <w:pP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347F13"/>
    <w:pPr>
      <w:tabs>
        <w:tab w:val="left" w:pos="426"/>
        <w:tab w:val="right" w:leader="dot" w:pos="9344"/>
      </w:tabs>
      <w:spacing w:before="120"/>
    </w:pPr>
    <w:rPr>
      <w:b/>
      <w:noProof/>
      <w:color w:val="548DD4" w:themeColor="text2" w:themeTint="99"/>
    </w:rPr>
  </w:style>
  <w:style w:type="paragraph" w:styleId="TM2">
    <w:name w:val="toc 2"/>
    <w:basedOn w:val="Normal"/>
    <w:next w:val="Normal"/>
    <w:autoRedefine/>
    <w:uiPriority w:val="39"/>
    <w:rsid w:val="00347F13"/>
    <w:pPr>
      <w:tabs>
        <w:tab w:val="left" w:pos="994"/>
        <w:tab w:val="right" w:leader="dot" w:pos="9344"/>
      </w:tabs>
      <w:spacing w:before="120"/>
      <w:ind w:left="426"/>
    </w:pPr>
    <w:rPr>
      <w:b/>
      <w:noProof/>
      <w:color w:val="0070C0"/>
    </w:rPr>
  </w:style>
  <w:style w:type="paragraph" w:styleId="TM3">
    <w:name w:val="toc 3"/>
    <w:basedOn w:val="Normal"/>
    <w:next w:val="Normal"/>
    <w:autoRedefine/>
    <w:uiPriority w:val="39"/>
    <w:rsid w:val="00B151DF"/>
    <w:pPr>
      <w:tabs>
        <w:tab w:val="left" w:pos="1704"/>
        <w:tab w:val="right" w:leader="dot" w:pos="9344"/>
      </w:tabs>
      <w:ind w:left="994"/>
    </w:pPr>
    <w:rPr>
      <w:color w:val="365F91" w:themeColor="accent1" w:themeShade="BF"/>
    </w:rPr>
  </w:style>
  <w:style w:type="paragraph" w:styleId="TM4">
    <w:name w:val="toc 4"/>
    <w:basedOn w:val="Normal"/>
    <w:next w:val="Normal"/>
    <w:autoRedefine/>
    <w:uiPriority w:val="39"/>
    <w:rsid w:val="00B151DF"/>
    <w:pPr>
      <w:tabs>
        <w:tab w:val="left" w:pos="1988"/>
        <w:tab w:val="right" w:leader="dot" w:pos="9344"/>
      </w:tabs>
      <w:ind w:left="1704"/>
    </w:pPr>
    <w:rPr>
      <w:color w:val="244061" w:themeColor="accent1" w:themeShade="80"/>
    </w:r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uiPriority w:val="9"/>
    <w:rsid w:val="00347F13"/>
    <w:rPr>
      <w:rFonts w:ascii="Arial" w:hAnsi="Arial"/>
      <w:b/>
      <w:color w:val="244061" w:themeColor="accent1" w:themeShade="80"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30A21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2C04FF"/>
    <w:rPr>
      <w:rFonts w:ascii="Arial" w:hAnsi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47F13"/>
    <w:rPr>
      <w:rFonts w:ascii="Arial" w:hAnsi="Arial"/>
      <w:b/>
      <w:color w:val="548DD4" w:themeColor="text2" w:themeTint="99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C04FF"/>
    <w:rPr>
      <w:rFonts w:ascii="Arial" w:hAnsi="Arial"/>
      <w:b/>
      <w:color w:val="0070C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C04FF"/>
    <w:rPr>
      <w:rFonts w:ascii="Arial" w:hAnsi="Arial"/>
      <w:b/>
      <w:color w:val="365F91" w:themeColor="accent1" w:themeShade="BF"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30A21"/>
    <w:rPr>
      <w:rFonts w:ascii="Arial" w:hAnsi="Arial"/>
      <w:sz w:val="72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151DF"/>
    <w:rPr>
      <w:color w:val="605E5C"/>
      <w:shd w:val="clear" w:color="auto" w:fill="E1DFDD"/>
    </w:rPr>
  </w:style>
  <w:style w:type="paragraph" w:customStyle="1" w:styleId="Pauteur">
    <w:name w:val="P_auteur"/>
    <w:basedOn w:val="Titreauteur"/>
    <w:rsid w:val="00813F04"/>
    <w:pPr>
      <w:pBdr>
        <w:between w:val="dashSmallGap" w:sz="4" w:space="1" w:color="auto"/>
        <w:bar w:val="dashSmallGap" w:sz="4" w:color="auto"/>
      </w:pBdr>
    </w:pPr>
    <w:rPr>
      <w:szCs w:val="20"/>
    </w:rPr>
  </w:style>
  <w:style w:type="paragraph" w:customStyle="1" w:styleId="Titreversion0">
    <w:name w:val="Titre_version"/>
    <w:basedOn w:val="Titreversion"/>
    <w:rsid w:val="00813F04"/>
    <w:pPr>
      <w:pBdr>
        <w:between w:val="dashSmallGap" w:sz="4" w:space="1" w:color="auto"/>
        <w:bar w:val="dashSmallGap" w:sz="4" w:color="auto"/>
      </w:pBdr>
    </w:pPr>
    <w:rPr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DD09EB"/>
    <w:rPr>
      <w:rFonts w:ascii="Arial" w:hAnsi="Arial" w:cs="Arial"/>
      <w:b/>
      <w:i/>
      <w:sz w:val="2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eE02\OneDrive%20-%20EDUETATFR\302%20-%20MODEL%20-%20JOY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954B691BD4AF49DF6284CE3EB5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D50DC2-560F-42A8-B398-EB0EA413D09C}"/>
      </w:docPartPr>
      <w:docPartBody>
        <w:p w:rsidR="0063033E" w:rsidRDefault="00000000">
          <w:pPr>
            <w:pStyle w:val="00D954B691BD4AF49DF6284CE3EB5F8E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0D6DD9CBB8D04DD2A4EEF1163F993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A708A-29AE-4235-A8D0-F5A4FF110A5D}"/>
      </w:docPartPr>
      <w:docPartBody>
        <w:p w:rsidR="0063033E" w:rsidRDefault="00000000">
          <w:pPr>
            <w:pStyle w:val="0D6DD9CBB8D04DD2A4EEF1163F993375"/>
          </w:pPr>
          <w:r w:rsidRPr="00007900">
            <w:rPr>
              <w:rStyle w:val="Textedelespacerserv"/>
            </w:rPr>
            <w:t>[Auteur ]</w:t>
          </w:r>
        </w:p>
      </w:docPartBody>
    </w:docPart>
    <w:docPart>
      <w:docPartPr>
        <w:name w:val="D43D06EC9074400C83AE68973E996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2D9A31-8A94-4065-A837-F6AF8F121FD6}"/>
      </w:docPartPr>
      <w:docPartBody>
        <w:p w:rsidR="0063033E" w:rsidRDefault="00000000">
          <w:pPr>
            <w:pStyle w:val="D43D06EC9074400C83AE68973E996969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D5738B2247134F33A6E2254B2DCC8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9805D-FAAA-4660-9771-EF27F5EBA35D}"/>
      </w:docPartPr>
      <w:docPartBody>
        <w:p w:rsidR="0063033E" w:rsidRDefault="00000000">
          <w:pPr>
            <w:pStyle w:val="D5738B2247134F33A6E2254B2DCC8D31"/>
          </w:pPr>
          <w:r w:rsidRPr="00007900">
            <w:rPr>
              <w:rStyle w:val="Textedelespacerserv"/>
            </w:rPr>
            <w:t>[Auteur ]</w:t>
          </w:r>
        </w:p>
      </w:docPartBody>
    </w:docPart>
    <w:docPart>
      <w:docPartPr>
        <w:name w:val="BB1FC8F1F89D4291B4E4CB1AC7C39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1732FF-ECCB-4951-8DA9-7E234D05E844}"/>
      </w:docPartPr>
      <w:docPartBody>
        <w:p w:rsidR="0063033E" w:rsidRDefault="00000000">
          <w:pPr>
            <w:pStyle w:val="BB1FC8F1F89D4291B4E4CB1AC7C39AD4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8C21001AA74841B7A65F8A7C1AAEA6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E14C50-6353-48BA-8CA1-AE0B236C0AFB}"/>
      </w:docPartPr>
      <w:docPartBody>
        <w:p w:rsidR="0063033E" w:rsidRDefault="00000000">
          <w:pPr>
            <w:pStyle w:val="8C21001AA74841B7A65F8A7C1AAEA643"/>
          </w:pPr>
          <w:r w:rsidRPr="0000790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3E"/>
    <w:rsid w:val="0063033E"/>
    <w:rsid w:val="00E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0D954B691BD4AF49DF6284CE3EB5F8E">
    <w:name w:val="00D954B691BD4AF49DF6284CE3EB5F8E"/>
  </w:style>
  <w:style w:type="paragraph" w:customStyle="1" w:styleId="0D6DD9CBB8D04DD2A4EEF1163F993375">
    <w:name w:val="0D6DD9CBB8D04DD2A4EEF1163F993375"/>
  </w:style>
  <w:style w:type="paragraph" w:customStyle="1" w:styleId="D43D06EC9074400C83AE68973E996969">
    <w:name w:val="D43D06EC9074400C83AE68973E996969"/>
  </w:style>
  <w:style w:type="paragraph" w:customStyle="1" w:styleId="D5738B2247134F33A6E2254B2DCC8D31">
    <w:name w:val="D5738B2247134F33A6E2254B2DCC8D31"/>
  </w:style>
  <w:style w:type="paragraph" w:customStyle="1" w:styleId="BB1FC8F1F89D4291B4E4CB1AC7C39AD4">
    <w:name w:val="BB1FC8F1F89D4291B4E4CB1AC7C39AD4"/>
  </w:style>
  <w:style w:type="paragraph" w:customStyle="1" w:styleId="8C21001AA74841B7A65F8A7C1AAEA643">
    <w:name w:val="8C21001AA74841B7A65F8A7C1AAEA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302 - MODEL - JOYE.dotx</Template>
  <TotalTime>0</TotalTime>
  <Pages>6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NNN-Nom du module</vt:lpstr>
      <vt:lpstr/>
    </vt:vector>
  </TitlesOfParts>
  <Company>Etat de Fribourg</Company>
  <LinksUpToDate>false</LinksUpToDate>
  <CharactersWithSpaces>1739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151 / Intégrer des éléments de base de données dans des applications Web</dc:title>
  <dc:creator>Vallélian Enzo</dc:creator>
  <cp:lastModifiedBy>Vallélian Enzo</cp:lastModifiedBy>
  <cp:revision>21</cp:revision>
  <cp:lastPrinted>2012-11-27T14:55:00Z</cp:lastPrinted>
  <dcterms:created xsi:type="dcterms:W3CDTF">2024-02-09T10:30:00Z</dcterms:created>
  <dcterms:modified xsi:type="dcterms:W3CDTF">2024-02-09T15:29:00Z</dcterms:modified>
</cp:coreProperties>
</file>